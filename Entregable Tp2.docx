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F8E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Pr="00BD1E8A" w:rsidRDefault="00784F8E" w:rsidP="00784F8E">
      <w:pPr>
        <w:rPr>
          <w:rFonts w:ascii="Arial" w:hAnsi="Arial" w:cs="Arial"/>
          <w:b/>
          <w:noProof/>
          <w:sz w:val="72"/>
          <w:szCs w:val="72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Trabajo Práctico N</w:t>
      </w:r>
      <w:r w:rsidRPr="00F97153">
        <w:rPr>
          <w:rFonts w:ascii="Cambria Math" w:hAnsi="Cambria Math" w:cs="Cambria Math"/>
          <w:b/>
          <w:noProof/>
          <w:sz w:val="56"/>
          <w:szCs w:val="56"/>
          <w:lang w:eastAsia="es-AR"/>
        </w:rPr>
        <w:t>⁰</w:t>
      </w: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 xml:space="preserve"> 2</w:t>
      </w:r>
      <w:r w:rsidR="00F42B77">
        <w:rPr>
          <w:rFonts w:ascii="Arial" w:hAnsi="Arial" w:cs="Arial"/>
          <w:b/>
          <w:noProof/>
          <w:sz w:val="56"/>
          <w:szCs w:val="56"/>
          <w:lang w:eastAsia="es-AR"/>
        </w:rPr>
        <w:t>.1</w:t>
      </w:r>
    </w:p>
    <w:p w:rsidR="00784F8E" w:rsidRPr="00F97153" w:rsidRDefault="00784F8E" w:rsidP="00784F8E">
      <w:pPr>
        <w:rPr>
          <w:rFonts w:ascii="Arial" w:hAnsi="Arial" w:cs="Arial"/>
          <w:noProof/>
          <w:sz w:val="56"/>
          <w:szCs w:val="56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6"/>
          <w:szCs w:val="56"/>
          <w:lang w:eastAsia="es-AR"/>
        </w:rPr>
      </w:pPr>
      <w:r w:rsidRPr="00F97153">
        <w:rPr>
          <w:rFonts w:ascii="Arial" w:hAnsi="Arial" w:cs="Arial"/>
          <w:b/>
          <w:noProof/>
          <w:sz w:val="56"/>
          <w:szCs w:val="56"/>
          <w:lang w:eastAsia="es-AR"/>
        </w:rPr>
        <w:t>Técnicas de Diseño</w:t>
      </w:r>
    </w:p>
    <w:p w:rsidR="00784F8E" w:rsidRPr="00BD1E8A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Pr="00F97153" w:rsidRDefault="00784F8E" w:rsidP="00784F8E">
      <w:pPr>
        <w:jc w:val="center"/>
        <w:rPr>
          <w:rFonts w:ascii="Arial" w:hAnsi="Arial" w:cs="Arial"/>
          <w:b/>
          <w:noProof/>
          <w:sz w:val="52"/>
          <w:szCs w:val="52"/>
          <w:lang w:eastAsia="es-AR"/>
        </w:rPr>
      </w:pPr>
      <w:r w:rsidRPr="00F97153">
        <w:rPr>
          <w:rFonts w:ascii="Arial" w:hAnsi="Arial" w:cs="Arial"/>
          <w:b/>
          <w:noProof/>
          <w:sz w:val="52"/>
          <w:szCs w:val="52"/>
          <w:lang w:eastAsia="es-AR"/>
        </w:rPr>
        <w:t>Grupo 10</w:t>
      </w:r>
    </w:p>
    <w:p w:rsidR="00784F8E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Pr="00BD1E8A" w:rsidRDefault="00784F8E" w:rsidP="00784F8E">
      <w:pPr>
        <w:rPr>
          <w:rFonts w:ascii="Arial" w:hAnsi="Arial" w:cs="Arial"/>
          <w:noProof/>
          <w:sz w:val="40"/>
          <w:szCs w:val="40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CB1C5E">
        <w:rPr>
          <w:rFonts w:ascii="Arial" w:hAnsi="Arial" w:cs="Arial"/>
          <w:b/>
          <w:noProof/>
          <w:sz w:val="36"/>
          <w:szCs w:val="36"/>
          <w:lang w:eastAsia="es-AR"/>
        </w:rPr>
        <w:t>Integrantes: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81052 – Cesar Leguizamon (</w:t>
      </w:r>
      <w:hyperlink r:id="rId5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fabi1816@gmail.com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90110</w:t>
      </w:r>
      <w:r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</w:t>
      </w:r>
      <w:r w:rsidRPr="00B1418C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–</w:t>
      </w:r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 xml:space="preserve"> David Marcos (</w:t>
      </w:r>
      <w:hyperlink r:id="rId6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val="en-US" w:eastAsia="es-AR"/>
          </w:rPr>
          <w:t>david.mdq89@gmail.com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val="en-US" w:eastAsia="es-AR"/>
        </w:rPr>
        <w:t>)</w:t>
      </w:r>
    </w:p>
    <w:p w:rsidR="00784F8E" w:rsidRPr="00CB1C5E" w:rsidRDefault="00784F8E" w:rsidP="00784F8E">
      <w:pPr>
        <w:rPr>
          <w:rFonts w:ascii="Arial" w:hAnsi="Arial" w:cs="Arial"/>
          <w:noProof/>
          <w:color w:val="000000"/>
          <w:sz w:val="36"/>
          <w:szCs w:val="36"/>
          <w:lang w:eastAsia="es-AR"/>
        </w:rPr>
      </w:pPr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91299 – Diego Meller (</w:t>
      </w:r>
      <w:hyperlink r:id="rId7" w:history="1">
        <w:r w:rsidRPr="00CB1C5E">
          <w:rPr>
            <w:rStyle w:val="Hipervnculo"/>
            <w:rFonts w:ascii="Arial" w:hAnsi="Arial" w:cs="Arial"/>
            <w:noProof/>
            <w:color w:val="000000"/>
            <w:sz w:val="36"/>
            <w:szCs w:val="36"/>
            <w:u w:val="none"/>
            <w:lang w:eastAsia="es-AR"/>
          </w:rPr>
          <w:t>mellerster@gmail.com</w:t>
        </w:r>
      </w:hyperlink>
      <w:r w:rsidRPr="00CB1C5E">
        <w:rPr>
          <w:rFonts w:ascii="Arial" w:hAnsi="Arial" w:cs="Arial"/>
          <w:noProof/>
          <w:color w:val="000000"/>
          <w:sz w:val="36"/>
          <w:szCs w:val="36"/>
          <w:lang w:eastAsia="es-AR"/>
        </w:rPr>
        <w:t>)</w:t>
      </w: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 w:rsidRPr="00251244">
        <w:rPr>
          <w:rFonts w:ascii="Arial" w:hAnsi="Arial" w:cs="Arial"/>
          <w:b/>
          <w:noProof/>
          <w:sz w:val="36"/>
          <w:szCs w:val="36"/>
          <w:lang w:eastAsia="es-AR"/>
        </w:rPr>
        <w:lastRenderedPageBreak/>
        <w:t>Diagrama de clases</w:t>
      </w:r>
    </w:p>
    <w:p w:rsidR="005D7899" w:rsidRPr="005D7899" w:rsidRDefault="005D7899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>
        <w:rPr>
          <w:rFonts w:ascii="Arial" w:hAnsi="Arial" w:cs="Arial"/>
          <w:b/>
          <w:noProof/>
          <w:sz w:val="36"/>
          <w:szCs w:val="36"/>
          <w:lang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35pt;height:610.75pt">
            <v:imagedata r:id="rId8" o:title=""/>
          </v:shape>
        </w:pict>
      </w:r>
    </w:p>
    <w:p w:rsidR="00784F8E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bookmarkStart w:id="0" w:name="_GoBack"/>
      <w:bookmarkEnd w:id="0"/>
      <w:r w:rsidRPr="00AC1F83">
        <w:rPr>
          <w:rFonts w:ascii="Arial" w:hAnsi="Arial" w:cs="Arial"/>
          <w:b/>
          <w:noProof/>
          <w:sz w:val="36"/>
          <w:szCs w:val="36"/>
          <w:lang w:eastAsia="es-AR"/>
        </w:rPr>
        <w:lastRenderedPageBreak/>
        <w:t>Clases</w:t>
      </w:r>
      <w:r>
        <w:rPr>
          <w:rFonts w:ascii="Arial" w:hAnsi="Arial" w:cs="Arial"/>
          <w:b/>
          <w:noProof/>
          <w:sz w:val="36"/>
          <w:szCs w:val="36"/>
          <w:lang w:eastAsia="es-AR"/>
        </w:rPr>
        <w:t xml:space="preserve"> e Interfaces, con sus responsabilidades</w:t>
      </w:r>
    </w:p>
    <w:p w:rsidR="00C80A3A" w:rsidRDefault="00C80A3A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Reporter</w:t>
      </w:r>
      <w:proofErr w:type="spellEnd"/>
    </w:p>
    <w:p w:rsidR="00F42B77" w:rsidRPr="00F748E2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se encarga de ir agregando los resultados para generar un reporte.</w:t>
      </w:r>
    </w:p>
    <w:p w:rsidR="007132BD" w:rsidRPr="00F748E2" w:rsidRDefault="007132BD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ReportConsole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tiene como responsabilidad, enviar los resultados de las pruebas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la consola y un comentario final si pasaron o no todos los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. 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ReportText</w:t>
      </w:r>
      <w:proofErr w:type="spellEnd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 xml:space="preserve">  </w:t>
      </w: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tiene como responsabilidad, enviar los resultados de las pruebas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a un archivo de texto y un comentario final si pasaron o no todos los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. 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ReportMode</w:t>
      </w:r>
      <w:proofErr w:type="spellEnd"/>
    </w:p>
    <w:p w:rsidR="00F42B77" w:rsidRPr="00F748E2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Enumerado con los distintos tipos de reportes que hay: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por consola, en archivo de texto, o todos los disponibles.</w:t>
      </w:r>
    </w:p>
    <w:p w:rsidR="007132BD" w:rsidRPr="00F748E2" w:rsidRDefault="007132BD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Assert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tiene como responsabilidad hacer las pruebas sobre los datos que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se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envían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y agregar los resultados (correctos o incorrectos) al reporte.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AssertFailedException</w:t>
      </w:r>
      <w:proofErr w:type="spellEnd"/>
    </w:p>
    <w:p w:rsidR="00F42B77" w:rsidRPr="00F748E2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Exception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que se lanza cuando no se devuelve el resultado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que se esperaba en un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assert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>.</w:t>
      </w:r>
    </w:p>
    <w:p w:rsidR="007132BD" w:rsidRPr="00F748E2" w:rsidRDefault="007132BD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Result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tiene el estado del resultado, exitoso, fallido o con errores,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y una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descripción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del mismo.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ResultType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Enumerado con los distintos tipos de resultados que hay: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ok, fallidos o con errores.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ResultOk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se utiliza para separar los casos de resultados exitosos de los fallidos y con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errores. En este caso es el exitoso y lo que hace es heredar de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Result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y cuando se crea le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dice que es un resultado exitoso y a la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descripcion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se le agrega el texto para que cuando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se grabe el reporte se vea eso.</w:t>
      </w:r>
    </w:p>
    <w:p w:rsidR="00F748E2" w:rsidRDefault="00F748E2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lastRenderedPageBreak/>
        <w:t>ResultFail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se utiliza para separar los casos de resultados exitosos de los fallidos y con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errores. En este caso es el fallido y lo que hace es heredar de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Result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y cuando se crea le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dice que es un resultado fallido y a la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descripción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se le agrega el texto para que cuando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se grabe el reporte se vea eso.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ResultError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se utiliza para separar los casos de resultados exitosos de los fallidos y con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errores. En este caso es con errores y lo que hace es heredar de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Result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y cuando se crea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le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dice que es un resultado con errores y a la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descripción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se le agrega el texto para que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cuando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se grabe el reporte se vea eso.</w:t>
      </w: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Testeable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 xml:space="preserve">Es una interfaz que define los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métodos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que deben 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implementar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las clases que sean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testeables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>.</w:t>
      </w: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TestSuite</w:t>
      </w:r>
      <w:proofErr w:type="spellEnd"/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 xml:space="preserve">Es lo que implementa el cliente para ejecutar una serie de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. Debe hacer que sus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sean ejecutados dentro del </w:t>
      </w:r>
      <w:r w:rsidR="00F748E2" w:rsidRPr="00F748E2">
        <w:rPr>
          <w:rFonts w:ascii="Arial" w:hAnsi="Arial" w:cs="Arial"/>
          <w:sz w:val="28"/>
          <w:szCs w:val="28"/>
          <w:lang w:eastAsia="es-AR"/>
        </w:rPr>
        <w:t>método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proofErr w:type="spellStart"/>
      <w:proofErr w:type="gramStart"/>
      <w:r w:rsidRPr="00F748E2">
        <w:rPr>
          <w:rFonts w:ascii="Arial" w:hAnsi="Arial" w:cs="Arial"/>
          <w:sz w:val="28"/>
          <w:szCs w:val="28"/>
          <w:lang w:eastAsia="es-AR"/>
        </w:rPr>
        <w:t>init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>(</w:t>
      </w:r>
      <w:proofErr w:type="gramEnd"/>
      <w:r w:rsidRPr="00F748E2">
        <w:rPr>
          <w:rFonts w:ascii="Arial" w:hAnsi="Arial" w:cs="Arial"/>
          <w:sz w:val="28"/>
          <w:szCs w:val="28"/>
          <w:lang w:eastAsia="es-AR"/>
        </w:rPr>
        <w:t>).</w:t>
      </w:r>
    </w:p>
    <w:p w:rsidR="007132BD" w:rsidRPr="00F748E2" w:rsidRDefault="007132BD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r w:rsidRPr="00F748E2">
        <w:rPr>
          <w:rFonts w:ascii="Arial" w:hAnsi="Arial" w:cs="Arial"/>
          <w:sz w:val="28"/>
          <w:szCs w:val="28"/>
          <w:u w:val="single"/>
          <w:lang w:eastAsia="es-AR"/>
        </w:rPr>
        <w:t>Test</w:t>
      </w:r>
    </w:p>
    <w:p w:rsidR="00F42B77" w:rsidRDefault="00F42B77" w:rsidP="00594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Esta clase representa los test individuales que se desean probar.</w:t>
      </w:r>
    </w:p>
    <w:p w:rsidR="00594DCE" w:rsidRPr="00F748E2" w:rsidRDefault="00594DCE" w:rsidP="00594D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Tester</w:t>
      </w:r>
      <w:proofErr w:type="spellEnd"/>
    </w:p>
    <w:p w:rsidR="00F42B77" w:rsidRPr="00F748E2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 xml:space="preserve">Su responsabilidad es agregar los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testeables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para poder ejecutar los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del cliente uno a uno y guardar los resultados del reporte.</w:t>
      </w:r>
    </w:p>
    <w:p w:rsidR="007132BD" w:rsidRPr="00F748E2" w:rsidRDefault="007132BD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TestAlreadyAddedException</w:t>
      </w:r>
      <w:proofErr w:type="spellEnd"/>
    </w:p>
    <w:p w:rsidR="00F42B77" w:rsidRPr="00F748E2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Exception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 xml:space="preserve"> que se lanza cuando se crea un test con el mismo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>nombre que otro creado anteriormente.</w:t>
      </w:r>
    </w:p>
    <w:p w:rsidR="007132BD" w:rsidRPr="00F748E2" w:rsidRDefault="007132BD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</w:p>
    <w:p w:rsidR="00F42B77" w:rsidRPr="00F748E2" w:rsidRDefault="00F42B77" w:rsidP="00F42B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u w:val="single"/>
          <w:lang w:eastAsia="es-AR"/>
        </w:rPr>
      </w:pPr>
      <w:proofErr w:type="spellStart"/>
      <w:r w:rsidRPr="00F748E2">
        <w:rPr>
          <w:rFonts w:ascii="Arial" w:hAnsi="Arial" w:cs="Arial"/>
          <w:sz w:val="28"/>
          <w:szCs w:val="28"/>
          <w:u w:val="single"/>
          <w:lang w:eastAsia="es-AR"/>
        </w:rPr>
        <w:t>Fixture</w:t>
      </w:r>
      <w:proofErr w:type="spellEnd"/>
    </w:p>
    <w:p w:rsidR="00F42B77" w:rsidRPr="00F748E2" w:rsidRDefault="00F42B77" w:rsidP="007132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  <w:lang w:eastAsia="es-AR"/>
        </w:rPr>
      </w:pPr>
      <w:r w:rsidRPr="00F748E2">
        <w:rPr>
          <w:rFonts w:ascii="Arial" w:hAnsi="Arial" w:cs="Arial"/>
          <w:sz w:val="28"/>
          <w:szCs w:val="28"/>
          <w:lang w:eastAsia="es-AR"/>
        </w:rPr>
        <w:t>Clase que representa la lista de objetos que son instanciados</w:t>
      </w:r>
      <w:r w:rsidR="007132BD" w:rsidRPr="00F748E2">
        <w:rPr>
          <w:rFonts w:ascii="Arial" w:hAnsi="Arial" w:cs="Arial"/>
          <w:sz w:val="28"/>
          <w:szCs w:val="28"/>
          <w:lang w:eastAsia="es-AR"/>
        </w:rPr>
        <w:t xml:space="preserve"> </w:t>
      </w:r>
      <w:r w:rsidRPr="00F748E2">
        <w:rPr>
          <w:rFonts w:ascii="Arial" w:hAnsi="Arial" w:cs="Arial"/>
          <w:sz w:val="28"/>
          <w:szCs w:val="28"/>
          <w:lang w:eastAsia="es-AR"/>
        </w:rPr>
        <w:t xml:space="preserve">antes de correr los </w:t>
      </w:r>
      <w:proofErr w:type="spellStart"/>
      <w:r w:rsidRPr="00F748E2">
        <w:rPr>
          <w:rFonts w:ascii="Arial" w:hAnsi="Arial" w:cs="Arial"/>
          <w:sz w:val="28"/>
          <w:szCs w:val="28"/>
          <w:lang w:eastAsia="es-AR"/>
        </w:rPr>
        <w:t>tests</w:t>
      </w:r>
      <w:proofErr w:type="spellEnd"/>
      <w:r w:rsidRPr="00F748E2">
        <w:rPr>
          <w:rFonts w:ascii="Arial" w:hAnsi="Arial" w:cs="Arial"/>
          <w:sz w:val="28"/>
          <w:szCs w:val="28"/>
          <w:lang w:eastAsia="es-AR"/>
        </w:rPr>
        <w:t>.</w:t>
      </w:r>
    </w:p>
    <w:p w:rsidR="00F42B77" w:rsidRDefault="00F42B77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F42B77" w:rsidRDefault="00F42B77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F42B77" w:rsidRDefault="00F42B77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7C2317" w:rsidRDefault="00784F8E" w:rsidP="00784F8E">
      <w:pPr>
        <w:rPr>
          <w:rFonts w:ascii="Arial" w:hAnsi="Arial" w:cs="Arial"/>
          <w:b/>
          <w:noProof/>
          <w:sz w:val="36"/>
          <w:szCs w:val="36"/>
          <w:lang w:eastAsia="es-AR"/>
        </w:rPr>
      </w:pPr>
      <w:r>
        <w:rPr>
          <w:rFonts w:ascii="Arial" w:hAnsi="Arial" w:cs="Arial"/>
          <w:b/>
          <w:noProof/>
          <w:sz w:val="36"/>
          <w:szCs w:val="36"/>
          <w:lang w:eastAsia="es-AR"/>
        </w:rPr>
        <w:lastRenderedPageBreak/>
        <w:t>Herencias</w:t>
      </w:r>
    </w:p>
    <w:p w:rsidR="00C80A3A" w:rsidRDefault="00C80A3A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</w:p>
    <w:p w:rsidR="00F748E2" w:rsidRPr="007132BD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  <w:proofErr w:type="spellStart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>ReportConsole</w:t>
      </w:r>
      <w:proofErr w:type="spellEnd"/>
    </w:p>
    <w:p w:rsidR="00F748E2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r w:rsidRPr="00F42B77">
        <w:rPr>
          <w:rFonts w:ascii="Arial" w:hAnsi="Arial" w:cs="Arial"/>
          <w:sz w:val="24"/>
          <w:szCs w:val="24"/>
          <w:lang w:eastAsia="es-AR"/>
        </w:rPr>
        <w:t xml:space="preserve">Esta clase hereda de 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Reporter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ya que es un reporte, pero en</w:t>
      </w:r>
      <w:r>
        <w:rPr>
          <w:rFonts w:ascii="Arial" w:hAnsi="Arial" w:cs="Arial"/>
          <w:sz w:val="24"/>
          <w:szCs w:val="24"/>
          <w:lang w:eastAsia="es-AR"/>
        </w:rPr>
        <w:t xml:space="preserve"> </w:t>
      </w:r>
      <w:r w:rsidRPr="00F42B77">
        <w:rPr>
          <w:rFonts w:ascii="Arial" w:hAnsi="Arial" w:cs="Arial"/>
          <w:sz w:val="24"/>
          <w:szCs w:val="24"/>
          <w:lang w:eastAsia="es-AR"/>
        </w:rPr>
        <w:t>este caso al grabarse (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metodo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</w:t>
      </w:r>
      <w:proofErr w:type="spellStart"/>
      <w:proofErr w:type="gramStart"/>
      <w:r w:rsidRPr="00F42B77">
        <w:rPr>
          <w:rFonts w:ascii="Arial" w:hAnsi="Arial" w:cs="Arial"/>
          <w:sz w:val="24"/>
          <w:szCs w:val="24"/>
          <w:lang w:eastAsia="es-AR"/>
        </w:rPr>
        <w:t>saveResults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>(</w:t>
      </w:r>
      <w:proofErr w:type="gramEnd"/>
      <w:r w:rsidRPr="00F42B77">
        <w:rPr>
          <w:rFonts w:ascii="Arial" w:hAnsi="Arial" w:cs="Arial"/>
          <w:sz w:val="24"/>
          <w:szCs w:val="24"/>
          <w:lang w:eastAsia="es-AR"/>
        </w:rPr>
        <w:t>)) lo muestra por pantalla.</w:t>
      </w:r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</w:p>
    <w:p w:rsidR="00F748E2" w:rsidRPr="007132BD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  <w:proofErr w:type="spellStart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>ReportText</w:t>
      </w:r>
      <w:proofErr w:type="spellEnd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 xml:space="preserve">  </w:t>
      </w:r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r w:rsidRPr="00F42B77">
        <w:rPr>
          <w:rFonts w:ascii="Arial" w:hAnsi="Arial" w:cs="Arial"/>
          <w:sz w:val="24"/>
          <w:szCs w:val="24"/>
          <w:lang w:eastAsia="es-AR"/>
        </w:rPr>
        <w:t xml:space="preserve">Esta clase hereda de 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Reporter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ya que es un reporte, pero en</w:t>
      </w:r>
      <w:r>
        <w:rPr>
          <w:rFonts w:ascii="Arial" w:hAnsi="Arial" w:cs="Arial"/>
          <w:sz w:val="24"/>
          <w:szCs w:val="24"/>
          <w:lang w:eastAsia="es-AR"/>
        </w:rPr>
        <w:t xml:space="preserve"> </w:t>
      </w:r>
      <w:r w:rsidRPr="00F42B77">
        <w:rPr>
          <w:rFonts w:ascii="Arial" w:hAnsi="Arial" w:cs="Arial"/>
          <w:sz w:val="24"/>
          <w:szCs w:val="24"/>
          <w:lang w:eastAsia="es-AR"/>
        </w:rPr>
        <w:t>este caso al grabarse (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metodo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</w:t>
      </w:r>
      <w:proofErr w:type="spellStart"/>
      <w:proofErr w:type="gramStart"/>
      <w:r w:rsidRPr="00F42B77">
        <w:rPr>
          <w:rFonts w:ascii="Arial" w:hAnsi="Arial" w:cs="Arial"/>
          <w:sz w:val="24"/>
          <w:szCs w:val="24"/>
          <w:lang w:eastAsia="es-AR"/>
        </w:rPr>
        <w:t>saveResults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>(</w:t>
      </w:r>
      <w:proofErr w:type="gramEnd"/>
      <w:r w:rsidRPr="00F42B77">
        <w:rPr>
          <w:rFonts w:ascii="Arial" w:hAnsi="Arial" w:cs="Arial"/>
          <w:sz w:val="24"/>
          <w:szCs w:val="24"/>
          <w:lang w:eastAsia="es-AR"/>
        </w:rPr>
        <w:t>)) lo graba en un archivo de texto.</w:t>
      </w:r>
    </w:p>
    <w:p w:rsidR="00784F8E" w:rsidRDefault="00784F8E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F748E2" w:rsidRPr="007132BD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  <w:proofErr w:type="spellStart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>ResultOk</w:t>
      </w:r>
      <w:proofErr w:type="spellEnd"/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r w:rsidRPr="00F42B77">
        <w:rPr>
          <w:rFonts w:ascii="Arial" w:hAnsi="Arial" w:cs="Arial"/>
          <w:sz w:val="24"/>
          <w:szCs w:val="24"/>
          <w:lang w:eastAsia="es-AR"/>
        </w:rPr>
        <w:t xml:space="preserve">Esta clase hereda de 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Result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ya que simplifica para separar las pruebas </w:t>
      </w:r>
    </w:p>
    <w:p w:rsidR="00F748E2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proofErr w:type="gramStart"/>
      <w:r w:rsidRPr="00F42B77">
        <w:rPr>
          <w:rFonts w:ascii="Arial" w:hAnsi="Arial" w:cs="Arial"/>
          <w:sz w:val="24"/>
          <w:szCs w:val="24"/>
          <w:lang w:eastAsia="es-AR"/>
        </w:rPr>
        <w:t>exitosas</w:t>
      </w:r>
      <w:proofErr w:type="gramEnd"/>
      <w:r w:rsidRPr="00F42B77">
        <w:rPr>
          <w:rFonts w:ascii="Arial" w:hAnsi="Arial" w:cs="Arial"/>
          <w:sz w:val="24"/>
          <w:szCs w:val="24"/>
          <w:lang w:eastAsia="es-AR"/>
        </w:rPr>
        <w:t xml:space="preserve"> de las fallidas y con errores, y hacer los reportes de una manera </w:t>
      </w:r>
      <w:r w:rsidRPr="00F42B77">
        <w:rPr>
          <w:rFonts w:ascii="Arial" w:hAnsi="Arial" w:cs="Arial"/>
          <w:sz w:val="24"/>
          <w:szCs w:val="24"/>
          <w:lang w:eastAsia="es-AR"/>
        </w:rPr>
        <w:t>más</w:t>
      </w:r>
      <w:r w:rsidRPr="00F42B77">
        <w:rPr>
          <w:rFonts w:ascii="Arial" w:hAnsi="Arial" w:cs="Arial"/>
          <w:sz w:val="24"/>
          <w:szCs w:val="24"/>
          <w:lang w:eastAsia="es-AR"/>
        </w:rPr>
        <w:t xml:space="preserve"> sencilla.</w:t>
      </w:r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</w:p>
    <w:p w:rsidR="00F748E2" w:rsidRPr="007132BD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  <w:proofErr w:type="spellStart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>ResultFail</w:t>
      </w:r>
      <w:proofErr w:type="spellEnd"/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r w:rsidRPr="00F42B77">
        <w:rPr>
          <w:rFonts w:ascii="Arial" w:hAnsi="Arial" w:cs="Arial"/>
          <w:sz w:val="24"/>
          <w:szCs w:val="24"/>
          <w:lang w:eastAsia="es-AR"/>
        </w:rPr>
        <w:t xml:space="preserve">Esta clase hereda de 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Result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ya que simplifica para separar las pruebas exitosas de las fallidas y con errores, y hacer los reportes de una manera más sencilla.</w:t>
      </w:r>
    </w:p>
    <w:p w:rsidR="00F748E2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</w:p>
    <w:p w:rsidR="00F748E2" w:rsidRPr="007132BD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  <w:lang w:eastAsia="es-AR"/>
        </w:rPr>
      </w:pPr>
      <w:proofErr w:type="spellStart"/>
      <w:r w:rsidRPr="007132BD">
        <w:rPr>
          <w:rFonts w:ascii="Arial" w:hAnsi="Arial" w:cs="Arial"/>
          <w:sz w:val="24"/>
          <w:szCs w:val="24"/>
          <w:u w:val="single"/>
          <w:lang w:eastAsia="es-AR"/>
        </w:rPr>
        <w:t>ResultError</w:t>
      </w:r>
      <w:proofErr w:type="spellEnd"/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r w:rsidRPr="00F42B77">
        <w:rPr>
          <w:rFonts w:ascii="Arial" w:hAnsi="Arial" w:cs="Arial"/>
          <w:sz w:val="24"/>
          <w:szCs w:val="24"/>
          <w:lang w:eastAsia="es-AR"/>
        </w:rPr>
        <w:t xml:space="preserve">Esta clase hereda de </w:t>
      </w:r>
      <w:proofErr w:type="spellStart"/>
      <w:r w:rsidRPr="00F42B77">
        <w:rPr>
          <w:rFonts w:ascii="Arial" w:hAnsi="Arial" w:cs="Arial"/>
          <w:sz w:val="24"/>
          <w:szCs w:val="24"/>
          <w:lang w:eastAsia="es-AR"/>
        </w:rPr>
        <w:t>Result</w:t>
      </w:r>
      <w:proofErr w:type="spellEnd"/>
      <w:r w:rsidRPr="00F42B77">
        <w:rPr>
          <w:rFonts w:ascii="Arial" w:hAnsi="Arial" w:cs="Arial"/>
          <w:sz w:val="24"/>
          <w:szCs w:val="24"/>
          <w:lang w:eastAsia="es-AR"/>
        </w:rPr>
        <w:t xml:space="preserve"> ya que simplifica para separar las pruebas </w:t>
      </w:r>
    </w:p>
    <w:p w:rsidR="00F748E2" w:rsidRPr="00F42B77" w:rsidRDefault="00F748E2" w:rsidP="00F748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es-AR"/>
        </w:rPr>
      </w:pPr>
      <w:proofErr w:type="gramStart"/>
      <w:r w:rsidRPr="00F42B77">
        <w:rPr>
          <w:rFonts w:ascii="Arial" w:hAnsi="Arial" w:cs="Arial"/>
          <w:sz w:val="24"/>
          <w:szCs w:val="24"/>
          <w:lang w:eastAsia="es-AR"/>
        </w:rPr>
        <w:t>exitosas</w:t>
      </w:r>
      <w:proofErr w:type="gramEnd"/>
      <w:r w:rsidRPr="00F42B77">
        <w:rPr>
          <w:rFonts w:ascii="Arial" w:hAnsi="Arial" w:cs="Arial"/>
          <w:sz w:val="24"/>
          <w:szCs w:val="24"/>
          <w:lang w:eastAsia="es-AR"/>
        </w:rPr>
        <w:t xml:space="preserve"> de las fallidas y con errores, y hacer los reportes de una manera más sencilla.</w:t>
      </w:r>
    </w:p>
    <w:p w:rsidR="00F748E2" w:rsidRDefault="00F748E2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F748E2" w:rsidRDefault="00F748E2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F748E2" w:rsidRDefault="00F748E2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F748E2" w:rsidRDefault="00F748E2" w:rsidP="00784F8E">
      <w:pPr>
        <w:rPr>
          <w:rFonts w:ascii="Arial" w:hAnsi="Arial" w:cs="Arial"/>
          <w:noProof/>
          <w:sz w:val="24"/>
          <w:szCs w:val="24"/>
          <w:u w:val="single"/>
          <w:lang w:eastAsia="es-AR"/>
        </w:rPr>
      </w:pPr>
    </w:p>
    <w:p w:rsidR="00F748E2" w:rsidRDefault="00F748E2" w:rsidP="00784F8E"/>
    <w:p w:rsidR="008B638A" w:rsidRDefault="008B638A" w:rsidP="00784F8E"/>
    <w:p w:rsidR="008B638A" w:rsidRDefault="008B638A" w:rsidP="00784F8E"/>
    <w:p w:rsidR="008B638A" w:rsidRDefault="008B638A" w:rsidP="00784F8E"/>
    <w:p w:rsidR="008B638A" w:rsidRDefault="008B638A" w:rsidP="00784F8E"/>
    <w:p w:rsidR="008B638A" w:rsidRDefault="008B638A" w:rsidP="00784F8E"/>
    <w:p w:rsidR="00784F8E" w:rsidRPr="00784F8E" w:rsidRDefault="00784F8E" w:rsidP="00784F8E"/>
    <w:sectPr w:rsidR="00784F8E" w:rsidRPr="00784F8E" w:rsidSect="006F5FFE">
      <w:pgSz w:w="12240" w:h="15840"/>
      <w:pgMar w:top="1417" w:right="1260" w:bottom="1417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26FE3"/>
    <w:rsid w:val="000741D2"/>
    <w:rsid w:val="00096C2E"/>
    <w:rsid w:val="000C2DD4"/>
    <w:rsid w:val="000E5DEB"/>
    <w:rsid w:val="000F11B7"/>
    <w:rsid w:val="00145446"/>
    <w:rsid w:val="00251244"/>
    <w:rsid w:val="002518BC"/>
    <w:rsid w:val="003478A8"/>
    <w:rsid w:val="003735F8"/>
    <w:rsid w:val="003B7C36"/>
    <w:rsid w:val="0042674F"/>
    <w:rsid w:val="004B2E6B"/>
    <w:rsid w:val="00594DCE"/>
    <w:rsid w:val="005974C7"/>
    <w:rsid w:val="005D7899"/>
    <w:rsid w:val="00626FE3"/>
    <w:rsid w:val="006A7843"/>
    <w:rsid w:val="006A7893"/>
    <w:rsid w:val="006F5FFE"/>
    <w:rsid w:val="007132BD"/>
    <w:rsid w:val="00784F8E"/>
    <w:rsid w:val="007B0D40"/>
    <w:rsid w:val="007C2317"/>
    <w:rsid w:val="007C3157"/>
    <w:rsid w:val="008B638A"/>
    <w:rsid w:val="009315A0"/>
    <w:rsid w:val="00941CB4"/>
    <w:rsid w:val="009B3EFE"/>
    <w:rsid w:val="00A50B3D"/>
    <w:rsid w:val="00AC1F83"/>
    <w:rsid w:val="00B1418C"/>
    <w:rsid w:val="00B71169"/>
    <w:rsid w:val="00BB2C57"/>
    <w:rsid w:val="00BC4AEC"/>
    <w:rsid w:val="00BD1E8A"/>
    <w:rsid w:val="00C80A3A"/>
    <w:rsid w:val="00CA3274"/>
    <w:rsid w:val="00CB1C5E"/>
    <w:rsid w:val="00D65FDC"/>
    <w:rsid w:val="00DB441D"/>
    <w:rsid w:val="00DE529F"/>
    <w:rsid w:val="00E004E7"/>
    <w:rsid w:val="00E046F8"/>
    <w:rsid w:val="00E23269"/>
    <w:rsid w:val="00F01C96"/>
    <w:rsid w:val="00F42B77"/>
    <w:rsid w:val="00F6784F"/>
    <w:rsid w:val="00F748E2"/>
    <w:rsid w:val="00F76AB0"/>
    <w:rsid w:val="00F97153"/>
    <w:rsid w:val="00F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269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rsid w:val="00626F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626FE3"/>
    <w:rPr>
      <w:rFonts w:ascii="Tahoma" w:hAnsi="Tahoma" w:cs="Tahoma"/>
      <w:sz w:val="16"/>
      <w:szCs w:val="16"/>
    </w:rPr>
  </w:style>
  <w:style w:type="character" w:styleId="Hipervnculo">
    <w:name w:val="Hyperlink"/>
    <w:uiPriority w:val="99"/>
    <w:rsid w:val="00CB1C5E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ellerster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david.mdq89@gmail.com" TargetMode="External"/><Relationship Id="rId5" Type="http://schemas.openxmlformats.org/officeDocument/2006/relationships/hyperlink" Target="mailto:david.mdq8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South1</dc:creator>
  <cp:keywords/>
  <dc:description/>
  <cp:lastModifiedBy>South1</cp:lastModifiedBy>
  <cp:revision>38</cp:revision>
  <cp:lastPrinted>2013-09-19T12:25:00Z</cp:lastPrinted>
  <dcterms:created xsi:type="dcterms:W3CDTF">2013-09-18T19:45:00Z</dcterms:created>
  <dcterms:modified xsi:type="dcterms:W3CDTF">2013-11-07T19:35:00Z</dcterms:modified>
</cp:coreProperties>
</file>